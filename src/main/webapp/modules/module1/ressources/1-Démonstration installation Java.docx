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35FD5837" w:rsidR="007A21D7" w:rsidRPr="00C62D79" w:rsidRDefault="00CA3F8A" w:rsidP="00E3020F">
      <w:pPr>
        <w:pStyle w:val="Titre"/>
        <w:rPr>
          <w:noProof/>
        </w:rPr>
      </w:pPr>
      <w:r>
        <w:t>Installation de Java</w:t>
      </w:r>
    </w:p>
    <w:p w14:paraId="1D6F7F4B" w14:textId="5793B3D2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1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6B4C0037" w:rsidR="00F120A8" w:rsidRPr="00C62D79" w:rsidRDefault="00CA3F8A" w:rsidP="00DE116D">
            <w:pPr>
              <w:pStyle w:val="TPnormal"/>
            </w:pPr>
            <w:r>
              <w:t>Cette démonstration décrit les principales étapes permettant l’installation de Java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3A4316A2" w14:textId="7851FC27" w:rsidR="00CA3F8A" w:rsidRDefault="00CA3F8A" w:rsidP="00CA3F8A">
      <w:pPr>
        <w:pStyle w:val="TPnormalpuce1"/>
      </w:pPr>
      <w:r>
        <w:t xml:space="preserve">Télécharger le Java SE </w:t>
      </w:r>
      <w:proofErr w:type="spellStart"/>
      <w:r>
        <w:t>Development</w:t>
      </w:r>
      <w:proofErr w:type="spellEnd"/>
      <w:r>
        <w:t xml:space="preserve"> Kit 8 (JDK8)</w:t>
      </w:r>
      <w:r w:rsidR="00E246FE" w:rsidRPr="00E246FE">
        <w:t xml:space="preserve"> </w:t>
      </w:r>
      <w:r>
        <w:t>sur le site d’Oracle à l’adresse suivante s’il n</w:t>
      </w:r>
      <w:r w:rsidR="00F4106F">
        <w:t>’</w:t>
      </w:r>
      <w:r>
        <w:t>est pas fourni :</w:t>
      </w:r>
    </w:p>
    <w:p w14:paraId="376C04EA" w14:textId="25161867" w:rsidR="00CA3F8A" w:rsidRDefault="00CA3F8A" w:rsidP="00CA3F8A">
      <w:pPr>
        <w:pStyle w:val="TPnormalpuce1"/>
        <w:numPr>
          <w:ilvl w:val="0"/>
          <w:numId w:val="0"/>
        </w:numPr>
        <w:ind w:left="357"/>
      </w:pPr>
      <w:hyperlink r:id="rId11" w:history="1">
        <w:r w:rsidRPr="009E0696">
          <w:rPr>
            <w:rStyle w:val="Lienhypertexte"/>
          </w:rPr>
          <w:t>http://www.oracle.com/technetwork/java/javase/downloads/jdk8-downloads-2133151.html</w:t>
        </w:r>
      </w:hyperlink>
    </w:p>
    <w:p w14:paraId="1AB39908" w14:textId="7257B566" w:rsidR="00CA3F8A" w:rsidRDefault="00CA3F8A" w:rsidP="00CA3F8A">
      <w:pPr>
        <w:pStyle w:val="TPnormalpuce1"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 wp14:anchorId="57627C08" wp14:editId="607BE121">
            <wp:extent cx="5082540" cy="2924175"/>
            <wp:effectExtent l="0" t="0" r="381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0709" w14:textId="6AFDB628" w:rsidR="00CA3F8A" w:rsidRDefault="00CA3F8A" w:rsidP="00CA3F8A">
      <w:pPr>
        <w:pStyle w:val="TPnormalpuce1"/>
        <w:numPr>
          <w:ilvl w:val="0"/>
          <w:numId w:val="25"/>
        </w:numPr>
      </w:pPr>
      <w:r>
        <w:t xml:space="preserve">Installer Java à l’aide de l’installateur téléchargé. </w:t>
      </w:r>
      <w:r w:rsidR="00F4106F">
        <w:t>Conserver le paramétrage par défaut. Voici les principales étapes :</w:t>
      </w:r>
    </w:p>
    <w:p w14:paraId="22421A57" w14:textId="608C5318" w:rsidR="00F4106F" w:rsidRDefault="00F4106F" w:rsidP="00F4106F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22C379BE" wp14:editId="47A14000">
            <wp:extent cx="4444365" cy="32746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09B" w14:textId="260EC5F6" w:rsidR="00F4106F" w:rsidRDefault="00F4106F" w:rsidP="00F4106F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856AE41" wp14:editId="7FB48F04">
            <wp:extent cx="4763135" cy="36258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3A59" w14:textId="3AAE8BB9" w:rsidR="00F4106F" w:rsidRPr="00E246FE" w:rsidRDefault="00F4106F" w:rsidP="00F4106F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1F455415" wp14:editId="0C33CF90">
            <wp:extent cx="4763135" cy="36258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0B32" w14:textId="7F6CA00B" w:rsidR="00CB307B" w:rsidRDefault="00F4106F" w:rsidP="00015214">
      <w:pPr>
        <w:pStyle w:val="TPnormalpuce1"/>
      </w:pPr>
      <w:r>
        <w:t>Tester l’installation</w:t>
      </w:r>
      <w:r w:rsidR="00CB307B" w:rsidRPr="00E246FE">
        <w:t xml:space="preserve"> </w:t>
      </w:r>
      <w:r>
        <w:t xml:space="preserve">en exécutant l’instruction </w:t>
      </w:r>
      <w:r w:rsidRPr="00F4106F">
        <w:rPr>
          <w:rFonts w:ascii="Courier New" w:hAnsi="Courier New" w:cs="Courier New"/>
        </w:rPr>
        <w:t>java -version</w:t>
      </w:r>
      <w:r>
        <w:t xml:space="preserve"> </w:t>
      </w:r>
      <w:r w:rsidR="00CB307B" w:rsidRPr="00E246FE">
        <w:t>:</w:t>
      </w:r>
    </w:p>
    <w:p w14:paraId="092C2EA5" w14:textId="71023285" w:rsidR="00CB307B" w:rsidRPr="00E246FE" w:rsidRDefault="00F4106F" w:rsidP="00F4106F">
      <w:pPr>
        <w:pStyle w:val="TPnormal"/>
        <w:ind w:left="357"/>
        <w:jc w:val="left"/>
      </w:pPr>
      <w:bookmarkStart w:id="0" w:name="_GoBack"/>
      <w:r>
        <w:rPr>
          <w:noProof/>
          <w:lang w:eastAsia="fr-FR" w:bidi="ar-SA"/>
        </w:rPr>
        <w:drawing>
          <wp:inline distT="0" distB="0" distL="0" distR="0" wp14:anchorId="0B8F626D" wp14:editId="11CC987A">
            <wp:extent cx="5964555" cy="215836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061EB1" w14:textId="03D0820B" w:rsidR="00CB307B" w:rsidRDefault="00F4106F" w:rsidP="00015214">
      <w:pPr>
        <w:pStyle w:val="TPnormalpuce1"/>
      </w:pPr>
      <w:r>
        <w:t>Ajouter la variable d’environnement JAVA_HOME</w:t>
      </w:r>
      <w:r w:rsidR="00CB307B" w:rsidRPr="00E246FE">
        <w:t xml:space="preserve"> :</w:t>
      </w:r>
    </w:p>
    <w:p w14:paraId="71199F62" w14:textId="582B2BED" w:rsidR="00F4106F" w:rsidRDefault="00F4106F" w:rsidP="00F4106F">
      <w:pPr>
        <w:pStyle w:val="TPnormalpuce1"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 wp14:anchorId="50083D11" wp14:editId="22EF7A15">
            <wp:extent cx="6219825" cy="1573530"/>
            <wp:effectExtent l="0" t="0" r="9525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EBE7" w14:textId="2FABF759" w:rsidR="00CB307B" w:rsidRDefault="00CB307B">
      <w:pPr>
        <w:rPr>
          <w:b/>
          <w:lang w:val="fr-FR"/>
        </w:rPr>
      </w:pPr>
    </w:p>
    <w:p w14:paraId="53DCE61E" w14:textId="51AE41EC" w:rsidR="00CB307B" w:rsidRDefault="00F4106F" w:rsidP="00015214">
      <w:pPr>
        <w:pStyle w:val="TPnormalpuce1"/>
      </w:pPr>
      <w:r>
        <w:t>Modifier la variable d’environnement PATH</w:t>
      </w:r>
      <w:r w:rsidR="00CB307B" w:rsidRPr="00E246FE">
        <w:t xml:space="preserve"> </w:t>
      </w:r>
      <w:r>
        <w:t xml:space="preserve">pour ajouter la répertoire </w:t>
      </w:r>
      <w:r w:rsidRPr="00F4106F">
        <w:rPr>
          <w:rFonts w:ascii="Courier New" w:hAnsi="Courier New" w:cs="Courier New"/>
        </w:rPr>
        <w:t>\bin</w:t>
      </w:r>
      <w:r>
        <w:t xml:space="preserve"> du JDK </w:t>
      </w:r>
      <w:r w:rsidR="00CB307B" w:rsidRPr="00E246FE">
        <w:t>:</w:t>
      </w:r>
    </w:p>
    <w:p w14:paraId="2523D94C" w14:textId="044575D9" w:rsidR="00F4106F" w:rsidRDefault="00F4106F" w:rsidP="00F4106F">
      <w:pPr>
        <w:pStyle w:val="TPnormalpuce1"/>
        <w:numPr>
          <w:ilvl w:val="0"/>
          <w:numId w:val="0"/>
        </w:numPr>
        <w:ind w:left="357"/>
      </w:pPr>
      <w:r>
        <w:rPr>
          <w:noProof/>
        </w:rPr>
        <w:lastRenderedPageBreak/>
        <w:drawing>
          <wp:inline distT="0" distB="0" distL="0" distR="0" wp14:anchorId="1BEADE09" wp14:editId="400D4FCC">
            <wp:extent cx="5018405" cy="477393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A680" w14:textId="17F4698C" w:rsidR="00F4106F" w:rsidRDefault="00F4106F" w:rsidP="00F4106F">
      <w:pPr>
        <w:pStyle w:val="TPnormalpuce1"/>
        <w:numPr>
          <w:ilvl w:val="0"/>
          <w:numId w:val="25"/>
        </w:numPr>
      </w:pPr>
      <w:r>
        <w:t xml:space="preserve">Tester le paramétrage en exécutant l’instruction </w:t>
      </w:r>
      <w:proofErr w:type="spellStart"/>
      <w:r>
        <w:t>javac</w:t>
      </w:r>
      <w:proofErr w:type="spellEnd"/>
      <w:r>
        <w:t xml:space="preserve"> -help :</w:t>
      </w:r>
    </w:p>
    <w:p w14:paraId="1681DB21" w14:textId="715E0B4D" w:rsidR="00F4106F" w:rsidRDefault="00F4106F" w:rsidP="00F4106F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390A862" wp14:editId="4BF0D667">
            <wp:extent cx="6634480" cy="10737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06F" w:rsidSect="002029F0">
      <w:headerReference w:type="default" r:id="rId20"/>
      <w:footerReference w:type="default" r:id="rId21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2110DF08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4106F">
            <w:rPr>
              <w:noProof/>
            </w:rPr>
            <w:t>3</w:t>
          </w:r>
          <w:r>
            <w:fldChar w:fldCharType="end"/>
          </w:r>
          <w:r>
            <w:t>/</w:t>
          </w:r>
          <w:r w:rsidR="00594FB2">
            <w:fldChar w:fldCharType="begin"/>
          </w:r>
          <w:r w:rsidR="00594FB2">
            <w:instrText xml:space="preserve"> NUMPAGES   \* MERGEFORMAT </w:instrText>
          </w:r>
          <w:r w:rsidR="00594FB2">
            <w:fldChar w:fldCharType="separate"/>
          </w:r>
          <w:r w:rsidR="00F4106F">
            <w:rPr>
              <w:noProof/>
            </w:rPr>
            <w:t>4</w:t>
          </w:r>
          <w:r w:rsidR="00594FB2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89585" w14:textId="140B6954" w:rsidR="002A2662" w:rsidRPr="006C7E58" w:rsidRDefault="00CA3F8A" w:rsidP="006C7E58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>Développement Web côté serveur avec Java EE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F2C2E"/>
    <w:rsid w:val="005056C3"/>
    <w:rsid w:val="00544157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http://inet/eni-transverse/ecole-numérique/_layouts/15/DocIdRedir.aspx?ID=Z5HNVW24N33T-678105430-1079</Url>
      <Description>Z5HNVW24N33T-678105430-1079</Description>
    </_dlc_DocIdUrl>
  </documentManagement>
</p:propertie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23</TotalTime>
  <Pages>4</Pages>
  <Words>129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RICHARD Thierry</cp:lastModifiedBy>
  <cp:revision>4</cp:revision>
  <cp:lastPrinted>2016-09-29T07:49:00Z</cp:lastPrinted>
  <dcterms:created xsi:type="dcterms:W3CDTF">2017-06-19T11:42:00Z</dcterms:created>
  <dcterms:modified xsi:type="dcterms:W3CDTF">2017-11-14T20:12:00Z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</Properties>
</file>