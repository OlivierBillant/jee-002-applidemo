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1542C2AB" w:rsidR="007A21D7" w:rsidRPr="00C62D79" w:rsidRDefault="007A5BD1" w:rsidP="00E3020F">
      <w:pPr>
        <w:pStyle w:val="Titre"/>
        <w:rPr>
          <w:noProof/>
        </w:rPr>
      </w:pPr>
      <w:r>
        <w:t>Mise en place de l’application de démonstration</w:t>
      </w:r>
    </w:p>
    <w:p w14:paraId="1D6F7F4B" w14:textId="61217A07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7A5BD1">
        <w:t>5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22E436F1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7A5BD1">
              <w:t>permet de mettre en place la structure statique de base de l’application de démonstration qui sera utilisée dans les prochains modules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3A4316A2" w14:textId="56EF3E33" w:rsidR="00CA3F8A" w:rsidRDefault="00D90527" w:rsidP="00CA3F8A">
      <w:pPr>
        <w:pStyle w:val="TPnormalpuce1"/>
      </w:pPr>
      <w:r>
        <w:t xml:space="preserve">Créer un projet de type Dynamic Web Project avec les mêmes caractéristiques que le projet </w:t>
      </w:r>
      <w:proofErr w:type="spellStart"/>
      <w:r>
        <w:t>HelloWorld</w:t>
      </w:r>
      <w:proofErr w:type="spellEnd"/>
      <w:r>
        <w:t xml:space="preserve">. Nommer ce projet </w:t>
      </w:r>
      <w:proofErr w:type="spellStart"/>
      <w:r>
        <w:t>AppliDemo</w:t>
      </w:r>
      <w:proofErr w:type="spellEnd"/>
      <w:r>
        <w:t>.</w:t>
      </w:r>
    </w:p>
    <w:p w14:paraId="33321A79" w14:textId="6972455D" w:rsidR="00D90527" w:rsidRDefault="00D90527" w:rsidP="00CA3F8A">
      <w:pPr>
        <w:pStyle w:val="TPnormalpuce1"/>
      </w:pPr>
      <w:r>
        <w:t xml:space="preserve">Copier dans le répertoire </w:t>
      </w:r>
      <w:proofErr w:type="spellStart"/>
      <w:r w:rsidRPr="00D90527">
        <w:rPr>
          <w:rFonts w:ascii="Courier New" w:hAnsi="Courier New" w:cs="Courier New"/>
        </w:rPr>
        <w:t>WebContent</w:t>
      </w:r>
      <w:proofErr w:type="spellEnd"/>
      <w:r>
        <w:t xml:space="preserve"> le contenu de l’archive « </w:t>
      </w:r>
      <w:r w:rsidRPr="00D90527">
        <w:rPr>
          <w:rFonts w:ascii="Courier New" w:hAnsi="Courier New" w:cs="Courier New"/>
        </w:rPr>
        <w:t>Template AppliDemo.7z</w:t>
      </w:r>
      <w:r>
        <w:t> ».</w:t>
      </w:r>
    </w:p>
    <w:p w14:paraId="5FDBE3B0" w14:textId="30857772" w:rsidR="00D90527" w:rsidRDefault="00D90527" w:rsidP="00CA3F8A">
      <w:pPr>
        <w:pStyle w:val="TPnormalpuce1"/>
      </w:pPr>
      <w:r>
        <w:t xml:space="preserve">L’exécution de la page </w:t>
      </w:r>
      <w:r w:rsidRPr="00D90527">
        <w:rPr>
          <w:rFonts w:ascii="Courier New" w:hAnsi="Courier New" w:cs="Courier New"/>
        </w:rPr>
        <w:t>index.html</w:t>
      </w:r>
      <w:r>
        <w:t xml:space="preserve"> donne le résultat suivant :</w:t>
      </w:r>
    </w:p>
    <w:p w14:paraId="0B442529" w14:textId="45DD6E8A" w:rsidR="00D90527" w:rsidRDefault="00D90527" w:rsidP="00D90527">
      <w:pPr>
        <w:pStyle w:val="TPnormalpuce1"/>
        <w:numPr>
          <w:ilvl w:val="0"/>
          <w:numId w:val="0"/>
        </w:numPr>
        <w:ind w:left="357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8A8862" wp14:editId="26C099EA">
            <wp:extent cx="6381750" cy="4838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527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029B0" w14:textId="77777777" w:rsidR="00936E18" w:rsidRDefault="00936E18" w:rsidP="006C7E58">
      <w:r>
        <w:separator/>
      </w:r>
    </w:p>
  </w:endnote>
  <w:endnote w:type="continuationSeparator" w:id="0">
    <w:p w14:paraId="744E974C" w14:textId="77777777" w:rsidR="00936E18" w:rsidRDefault="00936E1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D6CEA8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0527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D90527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CA6E" w14:textId="77777777" w:rsidR="00936E18" w:rsidRDefault="00936E18" w:rsidP="006C7E58">
      <w:r>
        <w:separator/>
      </w:r>
    </w:p>
  </w:footnote>
  <w:footnote w:type="continuationSeparator" w:id="0">
    <w:p w14:paraId="4AC712B5" w14:textId="77777777" w:rsidR="00936E18" w:rsidRDefault="00936E1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A5BD1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6E18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527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Z5HNVW24N33T-678105430-1088</_dlc_DocId>
    <_dlc_DocIdUrl xmlns="48513151-72dc-4d20-a25c-0c8180736831">
      <Url>http://inet/eni-transverse/ecole-numérique/_layouts/15/DocIdRedir.aspx?ID=Z5HNVW24N33T-678105430-1088</Url>
      <Description>Z5HNVW24N33T-678105430-1088</Description>
    </_dlc_DocIdUrl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57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RICHARD Thierry</cp:lastModifiedBy>
  <cp:revision>10</cp:revision>
  <cp:lastPrinted>2016-09-29T07:49:00Z</cp:lastPrinted>
  <dcterms:created xsi:type="dcterms:W3CDTF">2017-06-19T11:42:00Z</dcterms:created>
  <dcterms:modified xsi:type="dcterms:W3CDTF">2017-11-15T09:45:00Z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931cc135-c44c-46de-9cef-0fe8b7cdbb57</vt:lpwstr>
  </property>
</Properties>
</file>