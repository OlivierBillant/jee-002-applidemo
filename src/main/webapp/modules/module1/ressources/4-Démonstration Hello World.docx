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E249E" w14:textId="0BA9C48D" w:rsidR="007A21D7" w:rsidRPr="00C62D79" w:rsidRDefault="00A26AEA" w:rsidP="00E3020F">
      <w:pPr>
        <w:pStyle w:val="Titre"/>
        <w:rPr>
          <w:noProof/>
        </w:rPr>
      </w:pPr>
      <w:r>
        <w:t>Hello World !</w:t>
      </w:r>
    </w:p>
    <w:p w14:paraId="1D6F7F4B" w14:textId="4E5B2F49" w:rsidR="002C5032" w:rsidRPr="00E3020F" w:rsidRDefault="00293E9F" w:rsidP="00E3020F">
      <w:pPr>
        <w:pStyle w:val="Titre1"/>
      </w:pPr>
      <w:r w:rsidRPr="00E3020F">
        <w:t>Démonstration</w:t>
      </w:r>
      <w:r w:rsidR="00CB0B02" w:rsidRPr="00E3020F">
        <w:t xml:space="preserve"> </w:t>
      </w:r>
      <w:r w:rsidR="00A26AEA">
        <w:t>4</w:t>
      </w:r>
      <w:r w:rsidR="00CB0B02" w:rsidRPr="00E3020F">
        <w:t xml:space="preserve"> du module 1</w:t>
      </w:r>
    </w:p>
    <w:p w14:paraId="59731512" w14:textId="77777777" w:rsidR="00F120A8" w:rsidRPr="00C62D79" w:rsidRDefault="00F120A8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9645" w:type="dxa"/>
        <w:tblInd w:w="-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45"/>
      </w:tblGrid>
      <w:tr w:rsidR="00F120A8" w:rsidRPr="00E3020F" w14:paraId="1BB9102A" w14:textId="77777777" w:rsidTr="008065FD">
        <w:tc>
          <w:tcPr>
            <w:tcW w:w="9645" w:type="dxa"/>
            <w:shd w:val="clear" w:color="auto" w:fill="F2F2F2" w:themeFill="background1" w:themeFillShade="F2"/>
          </w:tcPr>
          <w:p w14:paraId="2EFC2F8D" w14:textId="559C6A17" w:rsidR="00F120A8" w:rsidRPr="00C62D79" w:rsidRDefault="00CA3F8A" w:rsidP="00DE116D">
            <w:pPr>
              <w:pStyle w:val="TPnormal"/>
            </w:pPr>
            <w:r>
              <w:t xml:space="preserve">Cette démonstration décrit </w:t>
            </w:r>
            <w:r w:rsidR="00A26AEA">
              <w:t xml:space="preserve">la mise en place d’un </w:t>
            </w:r>
            <w:r w:rsidR="00A26AEA" w:rsidRPr="00A26AEA">
              <w:rPr>
                <w:i/>
              </w:rPr>
              <w:t>Dynamic Web Project</w:t>
            </w:r>
            <w:r w:rsidR="00A26AEA">
              <w:t>.</w:t>
            </w:r>
          </w:p>
        </w:tc>
      </w:tr>
    </w:tbl>
    <w:p w14:paraId="25ADC9DD" w14:textId="40976482" w:rsidR="00713863" w:rsidRPr="00C62D79" w:rsidRDefault="00554FC1" w:rsidP="00494DCF">
      <w:pPr>
        <w:pStyle w:val="TPTitre"/>
      </w:pPr>
      <w:r>
        <w:t>Déroulement</w:t>
      </w:r>
    </w:p>
    <w:p w14:paraId="3A4316A2" w14:textId="451B155F" w:rsidR="00CA3F8A" w:rsidRDefault="00C3121E" w:rsidP="00CA3F8A">
      <w:pPr>
        <w:pStyle w:val="TPnormalpuce1"/>
      </w:pPr>
      <w:r>
        <w:t>Cliquer sur le menu File</w:t>
      </w:r>
      <w:r>
        <w:sym w:font="Wingdings" w:char="F0E8"/>
      </w:r>
      <w:r>
        <w:t>New</w:t>
      </w:r>
      <w:r>
        <w:sym w:font="Wingdings" w:char="F0E8"/>
      </w:r>
      <w:r>
        <w:t>Dynamic Web Project.</w:t>
      </w:r>
    </w:p>
    <w:p w14:paraId="57267FCB" w14:textId="394156CB" w:rsidR="00C3121E" w:rsidRDefault="00C3121E" w:rsidP="00CA3F8A">
      <w:pPr>
        <w:pStyle w:val="TPnormalpuce1"/>
      </w:pPr>
      <w:r>
        <w:t>Paramétrer le projet avec les informations des écrans suivants :</w:t>
      </w:r>
    </w:p>
    <w:p w14:paraId="3B0FC9BF" w14:textId="2425585C" w:rsidR="00C3121E" w:rsidRDefault="00C3121E" w:rsidP="00C3121E">
      <w:pPr>
        <w:pStyle w:val="TPnormalpuce1"/>
        <w:numPr>
          <w:ilvl w:val="0"/>
          <w:numId w:val="0"/>
        </w:numPr>
        <w:ind w:left="357"/>
      </w:pPr>
      <w:r>
        <w:rPr>
          <w:noProof/>
        </w:rPr>
        <w:lastRenderedPageBreak/>
        <w:drawing>
          <wp:inline distT="0" distB="0" distL="0" distR="0" wp14:anchorId="683B8619" wp14:editId="6687C6A9">
            <wp:extent cx="5608955" cy="682371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682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B81EF" w14:textId="4852C9FD" w:rsidR="00C3121E" w:rsidRDefault="00C3121E" w:rsidP="00C3121E">
      <w:pPr>
        <w:pStyle w:val="TPnormalpuce1"/>
        <w:numPr>
          <w:ilvl w:val="0"/>
          <w:numId w:val="0"/>
        </w:numPr>
        <w:ind w:left="357"/>
      </w:pPr>
      <w:r>
        <w:rPr>
          <w:noProof/>
        </w:rPr>
        <w:lastRenderedPageBreak/>
        <w:drawing>
          <wp:inline distT="0" distB="0" distL="0" distR="0" wp14:anchorId="205514FF" wp14:editId="47167587">
            <wp:extent cx="5608955" cy="682371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682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BC168" w14:textId="1D7E9F3E" w:rsidR="00C3121E" w:rsidRDefault="00C3121E" w:rsidP="00C3121E">
      <w:pPr>
        <w:pStyle w:val="TPnormalpuce1"/>
        <w:numPr>
          <w:ilvl w:val="0"/>
          <w:numId w:val="26"/>
        </w:numPr>
      </w:pPr>
      <w:r>
        <w:t>A l’issue de la création, la structure du projet est la suivante :</w:t>
      </w:r>
    </w:p>
    <w:p w14:paraId="47D983D2" w14:textId="77777777" w:rsidR="00C3121E" w:rsidRDefault="00C3121E" w:rsidP="00C3121E">
      <w:pPr>
        <w:pStyle w:val="TPnormalpuce1"/>
        <w:numPr>
          <w:ilvl w:val="0"/>
          <w:numId w:val="0"/>
        </w:numPr>
        <w:ind w:left="360"/>
      </w:pPr>
    </w:p>
    <w:p w14:paraId="1DAFBEAE" w14:textId="67A7E20D" w:rsidR="00C3121E" w:rsidRDefault="00C3121E" w:rsidP="00C3121E">
      <w:pPr>
        <w:pStyle w:val="TPnormalpuce1"/>
        <w:numPr>
          <w:ilvl w:val="0"/>
          <w:numId w:val="0"/>
        </w:numPr>
        <w:ind w:left="360"/>
      </w:pPr>
      <w:r>
        <w:rPr>
          <w:noProof/>
        </w:rPr>
        <w:lastRenderedPageBreak/>
        <w:drawing>
          <wp:inline distT="0" distB="0" distL="0" distR="0" wp14:anchorId="658728F1" wp14:editId="5145F4A2">
            <wp:extent cx="3261995" cy="296164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995" cy="296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7C15B" w14:textId="3DA1694A" w:rsidR="0071721E" w:rsidRDefault="00C3121E" w:rsidP="00C3121E">
      <w:pPr>
        <w:pStyle w:val="TPnormalpuce1"/>
        <w:numPr>
          <w:ilvl w:val="0"/>
          <w:numId w:val="26"/>
        </w:numPr>
      </w:pPr>
      <w:r>
        <w:t xml:space="preserve">Créer un nouveau fichier HTML 5 en faisant un clic droit sur le </w:t>
      </w:r>
      <w:proofErr w:type="spellStart"/>
      <w:r w:rsidR="0071721E" w:rsidRPr="0071721E">
        <w:rPr>
          <w:rFonts w:ascii="Courier New" w:hAnsi="Courier New" w:cs="Courier New"/>
        </w:rPr>
        <w:t>WebContent</w:t>
      </w:r>
      <w:proofErr w:type="spellEnd"/>
      <w:r>
        <w:t xml:space="preserve"> et en sélectionnant le menu </w:t>
      </w:r>
      <w:r w:rsidR="0071721E">
        <w:t>New</w:t>
      </w:r>
      <w:r w:rsidR="0071721E">
        <w:sym w:font="Wingdings" w:char="F0E8"/>
      </w:r>
      <w:r w:rsidR="0071721E">
        <w:t xml:space="preserve">HTML File. Donner un nom (hello_world.html) et sélectionner le </w:t>
      </w:r>
      <w:proofErr w:type="spellStart"/>
      <w:r w:rsidR="0071721E">
        <w:t>template</w:t>
      </w:r>
      <w:proofErr w:type="spellEnd"/>
      <w:r w:rsidR="0071721E">
        <w:t xml:space="preserve"> HTML 5 :</w:t>
      </w:r>
    </w:p>
    <w:p w14:paraId="2E97F879" w14:textId="473D340E" w:rsidR="00C3121E" w:rsidRDefault="0071721E" w:rsidP="0071721E">
      <w:pPr>
        <w:pStyle w:val="TPnormalpuce1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3AE85139" wp14:editId="2FC250CA">
            <wp:extent cx="4872355" cy="5227320"/>
            <wp:effectExtent l="0" t="0" r="444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355" cy="522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2CCF6" w14:textId="099B5773" w:rsidR="0071721E" w:rsidRDefault="0071721E" w:rsidP="0071721E">
      <w:pPr>
        <w:pStyle w:val="TPnormalpuce1"/>
        <w:numPr>
          <w:ilvl w:val="0"/>
          <w:numId w:val="26"/>
        </w:numPr>
      </w:pPr>
      <w:r>
        <w:lastRenderedPageBreak/>
        <w:t xml:space="preserve">Ce fichier est disponible dans les ressources et se nomme </w:t>
      </w:r>
      <w:r w:rsidRPr="0071721E">
        <w:rPr>
          <w:rFonts w:ascii="Courier New" w:hAnsi="Courier New" w:cs="Courier New"/>
        </w:rPr>
        <w:t>hello_world.html</w:t>
      </w:r>
      <w:r>
        <w:t>.</w:t>
      </w:r>
    </w:p>
    <w:p w14:paraId="27768037" w14:textId="7FD478D6" w:rsidR="0071721E" w:rsidRDefault="0071721E" w:rsidP="0071721E">
      <w:pPr>
        <w:pStyle w:val="TPnormalpuce1"/>
        <w:numPr>
          <w:ilvl w:val="0"/>
          <w:numId w:val="26"/>
        </w:numPr>
      </w:pPr>
      <w:r>
        <w:t>Déployer l’application dans Tomcat pour exécuter cette page en suivant les étapes suivantes :</w:t>
      </w:r>
    </w:p>
    <w:p w14:paraId="1A46800E" w14:textId="4A3AA638" w:rsidR="0071721E" w:rsidRDefault="0071721E" w:rsidP="0071721E">
      <w:pPr>
        <w:pStyle w:val="TPnormalpuce1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009309F5" wp14:editId="2794EFBF">
            <wp:extent cx="6646545" cy="4149090"/>
            <wp:effectExtent l="0" t="0" r="1905" b="381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414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79061" w14:textId="3A9511A9" w:rsidR="0071721E" w:rsidRDefault="0071721E" w:rsidP="0071721E">
      <w:pPr>
        <w:pStyle w:val="TPnormalpuce1"/>
        <w:numPr>
          <w:ilvl w:val="0"/>
          <w:numId w:val="0"/>
        </w:numPr>
        <w:ind w:left="360"/>
      </w:pPr>
      <w:r>
        <w:rPr>
          <w:noProof/>
        </w:rPr>
        <w:lastRenderedPageBreak/>
        <w:drawing>
          <wp:inline distT="0" distB="0" distL="0" distR="0" wp14:anchorId="1ADA9A3D" wp14:editId="3949B8A7">
            <wp:extent cx="5172710" cy="6441440"/>
            <wp:effectExtent l="0" t="0" r="889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710" cy="644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34329" w14:textId="541716B4" w:rsidR="0071721E" w:rsidRDefault="0071721E" w:rsidP="0071721E">
      <w:pPr>
        <w:pStyle w:val="TPnormalpuce1"/>
        <w:numPr>
          <w:ilvl w:val="0"/>
          <w:numId w:val="0"/>
        </w:numPr>
        <w:ind w:left="360"/>
      </w:pPr>
      <w:r>
        <w:rPr>
          <w:noProof/>
        </w:rPr>
        <w:lastRenderedPageBreak/>
        <w:drawing>
          <wp:inline distT="0" distB="0" distL="0" distR="0" wp14:anchorId="28028150" wp14:editId="5E2C3FBF">
            <wp:extent cx="5172710" cy="6441440"/>
            <wp:effectExtent l="0" t="0" r="889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710" cy="644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ED8E0" w14:textId="6CB6BEF2" w:rsidR="0071721E" w:rsidRDefault="0071721E" w:rsidP="0071721E">
      <w:pPr>
        <w:pStyle w:val="TPnormalpuce1"/>
        <w:numPr>
          <w:ilvl w:val="0"/>
          <w:numId w:val="0"/>
        </w:numPr>
        <w:ind w:left="360"/>
      </w:pPr>
      <w:bookmarkStart w:id="0" w:name="_GoBack"/>
      <w:bookmarkEnd w:id="0"/>
      <w:r>
        <w:rPr>
          <w:noProof/>
        </w:rPr>
        <w:drawing>
          <wp:inline distT="0" distB="0" distL="0" distR="0" wp14:anchorId="7933CFF6" wp14:editId="6002F67B">
            <wp:extent cx="6632575" cy="1992630"/>
            <wp:effectExtent l="0" t="0" r="0" b="762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2575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721E" w:rsidSect="002029F0">
      <w:headerReference w:type="default" r:id="rId19"/>
      <w:footerReference w:type="default" r:id="rId20"/>
      <w:pgSz w:w="11907" w:h="16840" w:code="9"/>
      <w:pgMar w:top="720" w:right="720" w:bottom="720" w:left="720" w:header="720" w:footer="720" w:gutter="0"/>
      <w:cols w:space="720"/>
      <w:docGrid w:linePitch="2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9FB10E" w14:textId="77777777" w:rsidR="00BD3635" w:rsidRDefault="00BD3635" w:rsidP="006C7E58">
      <w:r>
        <w:separator/>
      </w:r>
    </w:p>
  </w:endnote>
  <w:endnote w:type="continuationSeparator" w:id="0">
    <w:p w14:paraId="7D033CF6" w14:textId="77777777" w:rsidR="00BD3635" w:rsidRDefault="00BD3635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89"/>
      <w:gridCol w:w="4890"/>
    </w:tblGrid>
    <w:tr w:rsidR="002A2662" w14:paraId="35157568" w14:textId="77777777" w:rsidTr="00867E02">
      <w:tc>
        <w:tcPr>
          <w:tcW w:w="4889" w:type="dxa"/>
          <w:vAlign w:val="bottom"/>
        </w:tcPr>
        <w:p w14:paraId="72157333" w14:textId="5A245E23" w:rsidR="002A2662" w:rsidRDefault="002A2662" w:rsidP="00867E02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71721E">
            <w:rPr>
              <w:noProof/>
            </w:rPr>
            <w:t>6</w:t>
          </w:r>
          <w:r>
            <w:fldChar w:fldCharType="end"/>
          </w:r>
          <w:r>
            <w:t>/</w:t>
          </w:r>
          <w:fldSimple w:instr=" NUMPAGES   \* MERGEFORMAT ">
            <w:r w:rsidR="0071721E">
              <w:rPr>
                <w:noProof/>
              </w:rPr>
              <w:t>7</w:t>
            </w:r>
          </w:fldSimple>
        </w:p>
      </w:tc>
      <w:tc>
        <w:tcPr>
          <w:tcW w:w="4890" w:type="dxa"/>
        </w:tcPr>
        <w:p w14:paraId="3BF159F9" w14:textId="77777777" w:rsidR="002A2662" w:rsidRDefault="0057306B" w:rsidP="0057306B">
          <w:pPr>
            <w:pStyle w:val="Pieddepage"/>
            <w:jc w:val="right"/>
          </w:pP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 w:rsidR="002A2662"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 w:rsidR="00E3020F">
            <w:rPr>
              <w:noProof/>
              <w:lang w:val="fr-FR" w:eastAsia="fr-FR"/>
            </w:rPr>
            <w:drawing>
              <wp:inline distT="0" distB="0" distL="0" distR="0" wp14:anchorId="61A9C309" wp14:editId="48AC1ECA">
                <wp:extent cx="514350" cy="514350"/>
                <wp:effectExtent l="0" t="0" r="0" b="0"/>
                <wp:docPr id="4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ENI Ecole Informatiq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345E95B" w14:textId="77777777" w:rsidR="002A2662" w:rsidRDefault="002A2662" w:rsidP="00EC3EBA">
    <w:pPr>
      <w:pStyle w:val="Pieddepage"/>
      <w:jc w:val="right"/>
    </w:pPr>
    <w:r>
      <w:rPr>
        <w:color w:val="000000" w:themeColor="text1"/>
        <w:sz w:val="24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6835D9" w14:textId="77777777" w:rsidR="00BD3635" w:rsidRDefault="00BD3635" w:rsidP="006C7E58">
      <w:r>
        <w:separator/>
      </w:r>
    </w:p>
  </w:footnote>
  <w:footnote w:type="continuationSeparator" w:id="0">
    <w:p w14:paraId="3EECF6A1" w14:textId="77777777" w:rsidR="00BD3635" w:rsidRDefault="00BD3635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A89585" w14:textId="140B6954" w:rsidR="002A2662" w:rsidRPr="006C7E58" w:rsidRDefault="00CA3F8A" w:rsidP="006C7E58">
    <w:pPr>
      <w:pStyle w:val="En-tte"/>
      <w:jc w:val="right"/>
      <w:rPr>
        <w:sz w:val="22"/>
        <w:lang w:val="fr-FR"/>
      </w:rPr>
    </w:pPr>
    <w:r w:rsidRPr="00CA3F8A">
      <w:rPr>
        <w:sz w:val="22"/>
        <w:lang w:val="fr-FR"/>
      </w:rPr>
      <w:t>Développement Web côté serveur avec Java EE</w:t>
    </w:r>
  </w:p>
  <w:p w14:paraId="6C7D0CE5" w14:textId="77777777" w:rsidR="002A2662" w:rsidRPr="006C7E58" w:rsidRDefault="002A2662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2F1A77"/>
    <w:multiLevelType w:val="hybridMultilevel"/>
    <w:tmpl w:val="DA4C195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C9184E"/>
    <w:multiLevelType w:val="hybridMultilevel"/>
    <w:tmpl w:val="D24C30C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053B10"/>
    <w:multiLevelType w:val="hybridMultilevel"/>
    <w:tmpl w:val="DCBCAA5E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3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5"/>
  </w:num>
  <w:num w:numId="3">
    <w:abstractNumId w:val="6"/>
  </w:num>
  <w:num w:numId="4">
    <w:abstractNumId w:val="12"/>
  </w:num>
  <w:num w:numId="5">
    <w:abstractNumId w:val="8"/>
  </w:num>
  <w:num w:numId="6">
    <w:abstractNumId w:val="21"/>
  </w:num>
  <w:num w:numId="7">
    <w:abstractNumId w:val="15"/>
  </w:num>
  <w:num w:numId="8">
    <w:abstractNumId w:val="0"/>
  </w:num>
  <w:num w:numId="9">
    <w:abstractNumId w:val="17"/>
  </w:num>
  <w:num w:numId="10">
    <w:abstractNumId w:val="11"/>
  </w:num>
  <w:num w:numId="11">
    <w:abstractNumId w:val="1"/>
  </w:num>
  <w:num w:numId="12">
    <w:abstractNumId w:val="18"/>
  </w:num>
  <w:num w:numId="13">
    <w:abstractNumId w:val="10"/>
  </w:num>
  <w:num w:numId="14">
    <w:abstractNumId w:val="9"/>
  </w:num>
  <w:num w:numId="15">
    <w:abstractNumId w:val="20"/>
  </w:num>
  <w:num w:numId="16">
    <w:abstractNumId w:val="3"/>
  </w:num>
  <w:num w:numId="17">
    <w:abstractNumId w:val="19"/>
  </w:num>
  <w:num w:numId="18">
    <w:abstractNumId w:val="7"/>
  </w:num>
  <w:num w:numId="19">
    <w:abstractNumId w:val="22"/>
  </w:num>
  <w:num w:numId="20">
    <w:abstractNumId w:val="5"/>
  </w:num>
  <w:num w:numId="21">
    <w:abstractNumId w:val="2"/>
  </w:num>
  <w:num w:numId="22">
    <w:abstractNumId w:val="14"/>
  </w:num>
  <w:num w:numId="23">
    <w:abstractNumId w:val="23"/>
  </w:num>
  <w:num w:numId="24">
    <w:abstractNumId w:val="16"/>
  </w:num>
  <w:num w:numId="25">
    <w:abstractNumId w:val="13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032"/>
    <w:rsid w:val="00001F46"/>
    <w:rsid w:val="000122A5"/>
    <w:rsid w:val="00015214"/>
    <w:rsid w:val="000417F6"/>
    <w:rsid w:val="000504C9"/>
    <w:rsid w:val="00062FC0"/>
    <w:rsid w:val="000753A7"/>
    <w:rsid w:val="00097F0B"/>
    <w:rsid w:val="000A1582"/>
    <w:rsid w:val="000D0A8C"/>
    <w:rsid w:val="000E5CCE"/>
    <w:rsid w:val="000F0864"/>
    <w:rsid w:val="000F50AF"/>
    <w:rsid w:val="00125DCA"/>
    <w:rsid w:val="00136790"/>
    <w:rsid w:val="00151AA0"/>
    <w:rsid w:val="00180858"/>
    <w:rsid w:val="00192825"/>
    <w:rsid w:val="001A0D7C"/>
    <w:rsid w:val="001B4DA8"/>
    <w:rsid w:val="001C739D"/>
    <w:rsid w:val="001D35E2"/>
    <w:rsid w:val="001D3BFC"/>
    <w:rsid w:val="001F18FA"/>
    <w:rsid w:val="002020E8"/>
    <w:rsid w:val="002029F0"/>
    <w:rsid w:val="00225D2C"/>
    <w:rsid w:val="002263D9"/>
    <w:rsid w:val="00241941"/>
    <w:rsid w:val="00241BEE"/>
    <w:rsid w:val="00261F4C"/>
    <w:rsid w:val="00277014"/>
    <w:rsid w:val="00277CDD"/>
    <w:rsid w:val="002835C6"/>
    <w:rsid w:val="00287D81"/>
    <w:rsid w:val="00293E9F"/>
    <w:rsid w:val="002A2662"/>
    <w:rsid w:val="002A28BA"/>
    <w:rsid w:val="002B04EA"/>
    <w:rsid w:val="002C4936"/>
    <w:rsid w:val="002C5032"/>
    <w:rsid w:val="002D2B64"/>
    <w:rsid w:val="002F78BE"/>
    <w:rsid w:val="00301257"/>
    <w:rsid w:val="003548A0"/>
    <w:rsid w:val="003709F1"/>
    <w:rsid w:val="00382C06"/>
    <w:rsid w:val="00387206"/>
    <w:rsid w:val="003C6A4C"/>
    <w:rsid w:val="003C6EFC"/>
    <w:rsid w:val="003E676A"/>
    <w:rsid w:val="00450C5E"/>
    <w:rsid w:val="00492FCA"/>
    <w:rsid w:val="00494DCF"/>
    <w:rsid w:val="004C2502"/>
    <w:rsid w:val="004E036D"/>
    <w:rsid w:val="004F2C2E"/>
    <w:rsid w:val="005056C3"/>
    <w:rsid w:val="00544157"/>
    <w:rsid w:val="00554FC1"/>
    <w:rsid w:val="0057306B"/>
    <w:rsid w:val="00594FB2"/>
    <w:rsid w:val="005A36E5"/>
    <w:rsid w:val="005A4862"/>
    <w:rsid w:val="005C68D3"/>
    <w:rsid w:val="005D1943"/>
    <w:rsid w:val="005E3B89"/>
    <w:rsid w:val="005F2EFB"/>
    <w:rsid w:val="0063306A"/>
    <w:rsid w:val="006367DA"/>
    <w:rsid w:val="006900A1"/>
    <w:rsid w:val="006939F9"/>
    <w:rsid w:val="006B3B13"/>
    <w:rsid w:val="006C573C"/>
    <w:rsid w:val="006C7E58"/>
    <w:rsid w:val="007007CE"/>
    <w:rsid w:val="00713863"/>
    <w:rsid w:val="0071721E"/>
    <w:rsid w:val="007327B9"/>
    <w:rsid w:val="00743993"/>
    <w:rsid w:val="00764007"/>
    <w:rsid w:val="007910EE"/>
    <w:rsid w:val="007A1C97"/>
    <w:rsid w:val="007A21D7"/>
    <w:rsid w:val="007C301D"/>
    <w:rsid w:val="007C3CC4"/>
    <w:rsid w:val="007D1155"/>
    <w:rsid w:val="007E7D3C"/>
    <w:rsid w:val="008065FD"/>
    <w:rsid w:val="008130F1"/>
    <w:rsid w:val="0083499D"/>
    <w:rsid w:val="00845605"/>
    <w:rsid w:val="00863103"/>
    <w:rsid w:val="008672FD"/>
    <w:rsid w:val="00867E02"/>
    <w:rsid w:val="008A4B73"/>
    <w:rsid w:val="008B220B"/>
    <w:rsid w:val="008C4915"/>
    <w:rsid w:val="008D1D2F"/>
    <w:rsid w:val="008D35C2"/>
    <w:rsid w:val="008E06FE"/>
    <w:rsid w:val="008E5DAD"/>
    <w:rsid w:val="008E6D1D"/>
    <w:rsid w:val="00922F94"/>
    <w:rsid w:val="00924F5F"/>
    <w:rsid w:val="00937048"/>
    <w:rsid w:val="00954E03"/>
    <w:rsid w:val="00964B34"/>
    <w:rsid w:val="0096503B"/>
    <w:rsid w:val="009652F6"/>
    <w:rsid w:val="009731EA"/>
    <w:rsid w:val="009862DE"/>
    <w:rsid w:val="00990B02"/>
    <w:rsid w:val="009C09D3"/>
    <w:rsid w:val="009C2AC3"/>
    <w:rsid w:val="009D1251"/>
    <w:rsid w:val="00A055CF"/>
    <w:rsid w:val="00A26AEA"/>
    <w:rsid w:val="00A361C9"/>
    <w:rsid w:val="00A93073"/>
    <w:rsid w:val="00B027AA"/>
    <w:rsid w:val="00B04A1E"/>
    <w:rsid w:val="00B15FF6"/>
    <w:rsid w:val="00B1718A"/>
    <w:rsid w:val="00B43E3B"/>
    <w:rsid w:val="00B71A2E"/>
    <w:rsid w:val="00B73331"/>
    <w:rsid w:val="00B75A86"/>
    <w:rsid w:val="00B7614C"/>
    <w:rsid w:val="00BA4E30"/>
    <w:rsid w:val="00BA7CFA"/>
    <w:rsid w:val="00BB38C1"/>
    <w:rsid w:val="00BB5E5B"/>
    <w:rsid w:val="00BD3635"/>
    <w:rsid w:val="00BF077F"/>
    <w:rsid w:val="00BF55F7"/>
    <w:rsid w:val="00C16564"/>
    <w:rsid w:val="00C3121E"/>
    <w:rsid w:val="00C33697"/>
    <w:rsid w:val="00C41B0B"/>
    <w:rsid w:val="00C62D79"/>
    <w:rsid w:val="00C87756"/>
    <w:rsid w:val="00CA3F8A"/>
    <w:rsid w:val="00CA5C15"/>
    <w:rsid w:val="00CB0B02"/>
    <w:rsid w:val="00CB307B"/>
    <w:rsid w:val="00CB6767"/>
    <w:rsid w:val="00CC4730"/>
    <w:rsid w:val="00CD6D6E"/>
    <w:rsid w:val="00CE2F19"/>
    <w:rsid w:val="00CF60AF"/>
    <w:rsid w:val="00D14314"/>
    <w:rsid w:val="00D2004D"/>
    <w:rsid w:val="00D31AF1"/>
    <w:rsid w:val="00D85BA4"/>
    <w:rsid w:val="00D909BB"/>
    <w:rsid w:val="00D96678"/>
    <w:rsid w:val="00DB4B72"/>
    <w:rsid w:val="00DD47B3"/>
    <w:rsid w:val="00DE116D"/>
    <w:rsid w:val="00DE7A96"/>
    <w:rsid w:val="00E01FDD"/>
    <w:rsid w:val="00E246FE"/>
    <w:rsid w:val="00E3020F"/>
    <w:rsid w:val="00E34680"/>
    <w:rsid w:val="00E3594E"/>
    <w:rsid w:val="00E36F60"/>
    <w:rsid w:val="00E4477C"/>
    <w:rsid w:val="00E615EA"/>
    <w:rsid w:val="00E638DF"/>
    <w:rsid w:val="00E7188C"/>
    <w:rsid w:val="00EA0653"/>
    <w:rsid w:val="00EA5D3D"/>
    <w:rsid w:val="00EC3EBA"/>
    <w:rsid w:val="00EC4F09"/>
    <w:rsid w:val="00ED20EC"/>
    <w:rsid w:val="00EE0C81"/>
    <w:rsid w:val="00EF0131"/>
    <w:rsid w:val="00EF0B47"/>
    <w:rsid w:val="00F028ED"/>
    <w:rsid w:val="00F0457F"/>
    <w:rsid w:val="00F120A8"/>
    <w:rsid w:val="00F1776E"/>
    <w:rsid w:val="00F36C1E"/>
    <w:rsid w:val="00F4106F"/>
    <w:rsid w:val="00F41C09"/>
    <w:rsid w:val="00F41ECC"/>
    <w:rsid w:val="00F7597C"/>
    <w:rsid w:val="00F866C1"/>
    <w:rsid w:val="00FB202A"/>
    <w:rsid w:val="00FB27DA"/>
    <w:rsid w:val="00FB631E"/>
    <w:rsid w:val="00FD5D6A"/>
    <w:rsid w:val="00FE02FA"/>
    <w:rsid w:val="00FF18F4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2D52AE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E3020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E3020F"/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Emphasepl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pl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E3020F"/>
    <w:pPr>
      <w:tabs>
        <w:tab w:val="left" w:pos="7534"/>
      </w:tabs>
      <w:spacing w:before="120" w:after="120"/>
      <w:contextualSpacing/>
    </w:pPr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E3020F"/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5"/>
      </w:numPr>
      <w:spacing w:before="120" w:after="40"/>
      <w:ind w:left="357" w:hanging="357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styleId="Mentionnonrsolue">
    <w:name w:val="Unresolved Mention"/>
    <w:basedOn w:val="Policepardfaut"/>
    <w:uiPriority w:val="99"/>
    <w:semiHidden/>
    <w:unhideWhenUsed/>
    <w:rsid w:val="00CA3F8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8513151-72dc-4d20-a25c-0c8180736831">Z5HNVW24N33T-678105430-1085</_dlc_DocId>
    <_dlc_DocIdUrl xmlns="48513151-72dc-4d20-a25c-0c8180736831">
      <Url>http://inet/eni-transverse/ecole-numérique/_layouts/15/DocIdRedir.aspx?ID=Z5HNVW24N33T-678105430-1085</Url>
      <Description>Z5HNVW24N33T-678105430-1085</Description>
    </_dlc_DocIdUrl>
  </documentManagement>
</p:properties>
</file>

<file path=customXml/itemProps1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F767EA6-4532-43A9-8E1C-89C638BB1F74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95826F95-3C23-472C-9888-781A018396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BFC6F02-0E8D-4BAE-97EB-43CC54BB33CD}">
  <ds:schemaRefs>
    <ds:schemaRef ds:uri="http://schemas.microsoft.com/office/2006/metadata/properties"/>
    <ds:schemaRef ds:uri="http://schemas.microsoft.com/office/infopath/2007/PartnerControls"/>
    <ds:schemaRef ds:uri="48513151-72dc-4d20-a25c-0c818073683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79</TotalTime>
  <Pages>7</Pages>
  <Words>105</Words>
  <Characters>578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RICHARD Thierry</cp:lastModifiedBy>
  <cp:revision>11</cp:revision>
  <cp:lastPrinted>2016-09-29T07:49:00Z</cp:lastPrinted>
  <dcterms:created xsi:type="dcterms:W3CDTF">2017-06-19T11:42:00Z</dcterms:created>
  <dcterms:modified xsi:type="dcterms:W3CDTF">2017-11-15T09:23:00Z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0x010100486201FEAA9EBE4FA7C434936B46E6EC</vt:lpwstr>
  </property>
  <property fmtid="{D5CDD505-2E9C-101B-9397-08002B2CF9AE}" pid="4" name="_dlc_DocIdItemGuid">
    <vt:lpwstr>a04a006a-6f8a-4568-a969-7f01126fa5fb</vt:lpwstr>
  </property>
</Properties>
</file>